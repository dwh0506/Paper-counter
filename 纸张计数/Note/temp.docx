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DD3" w:rsidRDefault="003A7DD3" w:rsidP="00AD0E65">
      <w:bookmarkStart w:id="0" w:name="_GoBack"/>
      <w:r w:rsidRPr="00AD0E65">
        <w:t>01195400</w:t>
      </w:r>
    </w:p>
    <w:p w:rsidR="003A7DD3" w:rsidRDefault="003A7DD3" w:rsidP="00AD0E65">
      <w:r w:rsidRPr="00AD0E65">
        <w:t>01220800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AD0E65">
          <w:t>012A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C"/>
          </w:smartTagPr>
        </w:smartTag>
        <w:r w:rsidRPr="00AD0E65">
          <w:t>2C</w:t>
        </w:r>
      </w:smartTag>
      <w:r w:rsidRPr="00AD0E65">
        <w:t>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11"/>
          <w:attr w:name="UnitName" w:val="C"/>
        </w:smartTagPr>
        <w:r w:rsidRPr="00AD0E65">
          <w:t>01311C</w:t>
        </w:r>
      </w:smartTag>
      <w:r w:rsidRPr="00AD0E65">
        <w:t>00</w:t>
      </w:r>
    </w:p>
    <w:p w:rsidR="003A7DD3" w:rsidRDefault="003A7DD3" w:rsidP="00AD0E65">
      <w:r w:rsidRPr="00AD0E65">
        <w:t>01370400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C"/>
        </w:smartTagPr>
        <w:r w:rsidRPr="00AD0E65">
          <w:t>013C</w:t>
        </w:r>
      </w:smartTag>
      <w:r w:rsidRPr="00AD0E65">
        <w:t>9800</w:t>
      </w:r>
    </w:p>
    <w:p w:rsidR="003A7DD3" w:rsidRDefault="003A7DD3" w:rsidP="00AD0E65">
      <w:r w:rsidRPr="00AD0E65">
        <w:t>01418000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F"/>
        </w:smartTagPr>
        <w:r w:rsidRPr="00AD0E65">
          <w:t>0145F</w:t>
        </w:r>
      </w:smartTag>
      <w:r w:rsidRPr="00AD0E65">
        <w:t>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a"/>
        </w:smartTagPr>
        <w:r w:rsidRPr="00AD0E65">
          <w:t>014A</w:t>
        </w:r>
      </w:smartTag>
      <w:r w:rsidRPr="00AD0E65">
        <w:t>4400</w:t>
      </w:r>
    </w:p>
    <w:p w:rsidR="003A7DD3" w:rsidRDefault="003A7DD3" w:rsidP="00AD0E65">
      <w:r w:rsidRPr="00AD0E65">
        <w:t>014DFC00</w:t>
      </w:r>
    </w:p>
    <w:p w:rsidR="003A7DD3" w:rsidRDefault="003A7DD3" w:rsidP="00AD0E65">
      <w:r w:rsidRPr="00AD0E65">
        <w:t>01515400</w:t>
      </w:r>
    </w:p>
    <w:p w:rsidR="003A7DD3" w:rsidRDefault="003A7DD3" w:rsidP="00AD0E65">
      <w:r w:rsidRPr="00AD0E65">
        <w:t>01549000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4"/>
          <w:attr w:name="UnitName" w:val="C"/>
        </w:smartTagPr>
        <w:r w:rsidRPr="00AD0E65">
          <w:t>01574C</w:t>
        </w:r>
      </w:smartTag>
      <w:r w:rsidRPr="00AD0E65">
        <w:t>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AD0E65">
          <w:t>015A</w:t>
        </w:r>
      </w:smartTag>
      <w:r w:rsidRPr="00AD0E65">
        <w:t>1400</w:t>
      </w:r>
    </w:p>
    <w:p w:rsidR="003A7DD3" w:rsidRDefault="003A7DD3" w:rsidP="00AD0E65">
      <w:r w:rsidRPr="00AD0E65">
        <w:t>015CC000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F"/>
        </w:smartTagPr>
        <w:r w:rsidRPr="00AD0E65">
          <w:t>015F</w:t>
        </w:r>
      </w:smartTag>
      <w:r w:rsidRPr="00AD0E65">
        <w:t>4000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3"/>
          <w:attr w:name="UnitName" w:val="C"/>
        </w:smartTagPr>
        <w:r w:rsidRPr="00AD0E65">
          <w:t>01613C</w:t>
        </w:r>
      </w:smartTag>
      <w:r w:rsidRPr="00AD0E65">
        <w:t>00</w:t>
      </w:r>
    </w:p>
    <w:p w:rsidR="003A7DD3" w:rsidRDefault="003A7DD3" w:rsidP="00AD0E65">
      <w:r w:rsidRPr="00AD0E65">
        <w:t>01636800</w:t>
      </w:r>
    </w:p>
    <w:p w:rsidR="003A7DD3" w:rsidRDefault="003A7DD3" w:rsidP="00AD0E65">
      <w:r w:rsidRPr="00AD0E65">
        <w:t>01653500</w:t>
      </w:r>
    </w:p>
    <w:p w:rsidR="003A7DD3" w:rsidRDefault="003A7DD3" w:rsidP="00AD0E65">
      <w:r w:rsidRPr="00AD0E65">
        <w:t>01672000</w:t>
      </w:r>
    </w:p>
    <w:p w:rsidR="003A7DD3" w:rsidRDefault="003A7DD3" w:rsidP="00AD0E65">
      <w:r w:rsidRPr="00AD0E65">
        <w:t>0168BC00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AD0E65">
          <w:t>016A</w:t>
        </w:r>
      </w:smartTag>
      <w:r w:rsidRPr="00AD0E65">
        <w:t>4800</w:t>
      </w:r>
    </w:p>
    <w:p w:rsidR="003A7DD3" w:rsidRDefault="003A7DD3" w:rsidP="00AD0E65">
      <w:r w:rsidRPr="00AD0E65">
        <w:t>016BB400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016D0000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016E5400</w:t>
      </w:r>
    </w:p>
    <w:p w:rsidR="003A7DD3" w:rsidRPr="00184A04" w:rsidRDefault="003A7DD3" w:rsidP="00AD0E65">
      <w:pPr>
        <w:rPr>
          <w:lang w:val="de-DE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F"/>
        </w:smartTagPr>
        <w:r w:rsidRPr="00184A04">
          <w:rPr>
            <w:lang w:val="de-DE"/>
          </w:rPr>
          <w:t>016F</w:t>
        </w:r>
      </w:smartTag>
      <w:r w:rsidRPr="00184A04">
        <w:rPr>
          <w:lang w:val="de-DE"/>
        </w:rPr>
        <w:t>8800</w:t>
      </w:r>
    </w:p>
    <w:p w:rsidR="003A7DD3" w:rsidRPr="00184A04" w:rsidRDefault="003A7DD3" w:rsidP="00AD0E65">
      <w:pPr>
        <w:rPr>
          <w:lang w:val="de-DE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9"/>
          <w:attr w:name="UnitName" w:val="C"/>
        </w:smartTagPr>
        <w:r w:rsidRPr="00184A04">
          <w:rPr>
            <w:lang w:val="de-DE"/>
          </w:rPr>
          <w:t>01709C</w:t>
        </w:r>
      </w:smartTag>
      <w:r w:rsidRPr="00184A04">
        <w:rPr>
          <w:lang w:val="de-DE"/>
        </w:rPr>
        <w:t>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0171D000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0172D400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0173DC00</w:t>
      </w:r>
    </w:p>
    <w:p w:rsidR="003A7DD3" w:rsidRPr="00184A04" w:rsidRDefault="003A7DD3" w:rsidP="00AD0E65">
      <w:pPr>
        <w:rPr>
          <w:lang w:val="de-DE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184A04">
          <w:rPr>
            <w:lang w:val="de-DE"/>
          </w:rPr>
          <w:t>0174C</w:t>
        </w:r>
      </w:smartTag>
      <w:r w:rsidRPr="00184A04">
        <w:rPr>
          <w:lang w:val="de-DE"/>
        </w:rPr>
        <w:t>000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0175D800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a"/>
        </w:smartTagPr>
        <w:r w:rsidRPr="00AD0E65">
          <w:t>0176A</w:t>
        </w:r>
      </w:smartTag>
      <w:r w:rsidRPr="00AD0E65">
        <w:t>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76"/>
          <w:attr w:name="UnitName" w:val="C"/>
        </w:smartTagPr>
        <w:r w:rsidRPr="00AD0E65">
          <w:t>01776C</w:t>
        </w:r>
      </w:smartTag>
      <w:r w:rsidRPr="00AD0E65">
        <w:t>00</w:t>
      </w:r>
    </w:p>
    <w:p w:rsidR="003A7DD3" w:rsidRDefault="003A7DD3" w:rsidP="00AD0E65">
      <w:r w:rsidRPr="00AD0E65">
        <w:t>01783000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F"/>
        </w:smartTagPr>
        <w:r w:rsidRPr="00AD0E65">
          <w:t>0178F</w:t>
        </w:r>
      </w:smartTag>
      <w:r w:rsidRPr="00AD0E65">
        <w:t>800</w:t>
      </w:r>
    </w:p>
    <w:p w:rsidR="003A7DD3" w:rsidRDefault="003A7DD3" w:rsidP="00AD0E65">
      <w:r w:rsidRPr="00AD0E65">
        <w:t>0179BC00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a"/>
        </w:smartTagPr>
        <w:r w:rsidRPr="00AD0E65">
          <w:t>017A</w:t>
        </w:r>
      </w:smartTag>
      <w:r w:rsidRPr="00AD0E65">
        <w:t>6800</w:t>
      </w:r>
    </w:p>
    <w:p w:rsidR="003A7DD3" w:rsidRDefault="003A7DD3" w:rsidP="00AD0E65">
      <w:r w:rsidRPr="00AD0E65">
        <w:t>017B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AD0E65">
          <w:t>0C</w:t>
        </w:r>
      </w:smartTag>
      <w:r w:rsidRPr="00AD0E65">
        <w:t>00</w:t>
      </w:r>
    </w:p>
    <w:p w:rsidR="003A7DD3" w:rsidRDefault="003A7DD3" w:rsidP="00AD0E65">
      <w:r w:rsidRPr="00AD0E65">
        <w:t>017BB400</w:t>
      </w:r>
    </w:p>
    <w:p w:rsidR="003A7DD3" w:rsidRPr="00184A04" w:rsidRDefault="003A7DD3" w:rsidP="00AD0E65">
      <w:pPr>
        <w:rPr>
          <w:lang w:val="de-DE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C"/>
        </w:smartTagPr>
        <w:r w:rsidRPr="00184A04">
          <w:rPr>
            <w:lang w:val="de-DE"/>
          </w:rPr>
          <w:t>017C</w:t>
        </w:r>
      </w:smartTag>
      <w:r w:rsidRPr="00184A04">
        <w:rPr>
          <w:lang w:val="de-DE"/>
        </w:rPr>
        <w:t>4000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017CDC00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184A04">
          <w:rPr>
            <w:lang w:val="de-DE"/>
          </w:rPr>
          <w:t>6C</w:t>
        </w:r>
      </w:smartTag>
      <w:r w:rsidRPr="00184A04">
        <w:rPr>
          <w:lang w:val="de-DE"/>
        </w:rPr>
        <w:t>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017DF400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017E7000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017EF800</w:t>
      </w:r>
    </w:p>
    <w:p w:rsidR="003A7DD3" w:rsidRPr="00184A04" w:rsidRDefault="003A7DD3" w:rsidP="00AD0E65">
      <w:pPr>
        <w:rPr>
          <w:lang w:val="de-DE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F"/>
        </w:smartTagPr>
        <w:r w:rsidRPr="00184A04">
          <w:rPr>
            <w:lang w:val="de-DE"/>
          </w:rPr>
          <w:t>017F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"/>
            <w:attr w:name="UnitName" w:val="C"/>
          </w:smartTagPr>
        </w:smartTag>
        <w:r w:rsidRPr="00184A04">
          <w:rPr>
            <w:lang w:val="de-DE"/>
          </w:rPr>
          <w:t>6C</w:t>
        </w:r>
      </w:smartTag>
      <w:r w:rsidRPr="00184A04">
        <w:rPr>
          <w:lang w:val="de-DE"/>
        </w:rPr>
        <w:t>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017FF400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01806000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0180D400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01814000</w:t>
      </w:r>
    </w:p>
    <w:p w:rsidR="003A7DD3" w:rsidRPr="00184A04" w:rsidRDefault="003A7DD3" w:rsidP="00AD0E65">
      <w:pPr>
        <w:rPr>
          <w:lang w:val="de-DE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c"/>
        </w:smartTagPr>
        <w:r w:rsidRPr="00184A04">
          <w:rPr>
            <w:lang w:val="de-DE"/>
          </w:rPr>
          <w:t>0181AC</w:t>
        </w:r>
      </w:smartTag>
      <w:r w:rsidRPr="00184A04">
        <w:rPr>
          <w:lang w:val="de-DE"/>
        </w:rPr>
        <w:t>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01821800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01827800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0182D000</w:t>
      </w:r>
    </w:p>
    <w:p w:rsidR="003A7DD3" w:rsidRPr="00184A04" w:rsidRDefault="003A7DD3" w:rsidP="00AD0E65">
      <w:pPr>
        <w:rPr>
          <w:lang w:val="de-DE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2"/>
          <w:attr w:name="UnitName" w:val="C"/>
        </w:smartTagPr>
        <w:r w:rsidRPr="00184A04">
          <w:rPr>
            <w:lang w:val="de-DE"/>
          </w:rPr>
          <w:t>01832C</w:t>
        </w:r>
      </w:smartTag>
      <w:r w:rsidRPr="00184A04">
        <w:rPr>
          <w:lang w:val="de-DE"/>
        </w:rPr>
        <w:t>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01838800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0183E400</w:t>
      </w:r>
    </w:p>
    <w:p w:rsidR="003A7DD3" w:rsidRDefault="003A7DD3" w:rsidP="00AD0E65">
      <w:r w:rsidRPr="00AD0E65">
        <w:t>01843000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9"/>
          <w:attr w:name="UnitName" w:val="C"/>
        </w:smartTagPr>
        <w:r w:rsidRPr="00AD0E65">
          <w:t>01849C</w:t>
        </w:r>
      </w:smartTag>
      <w:r w:rsidRPr="00AD0E65">
        <w:t>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F"/>
        </w:smartTagPr>
        <w:r w:rsidRPr="00AD0E65">
          <w:t>0184F</w:t>
        </w:r>
      </w:smartTag>
      <w:r w:rsidRPr="00AD0E65">
        <w:t>800</w:t>
      </w:r>
    </w:p>
    <w:p w:rsidR="003A7DD3" w:rsidRDefault="003A7DD3" w:rsidP="00AD0E65">
      <w:r w:rsidRPr="00AD0E65">
        <w:t>01853800</w:t>
      </w:r>
    </w:p>
    <w:p w:rsidR="003A7DD3" w:rsidRDefault="003A7DD3" w:rsidP="00AD0E65">
      <w:r w:rsidRPr="00AD0E65">
        <w:t>01858800</w:t>
      </w:r>
    </w:p>
    <w:p w:rsidR="003A7DD3" w:rsidRDefault="003A7DD3" w:rsidP="00AD0E65">
      <w:r w:rsidRPr="00AD0E65">
        <w:t>0185D000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0"/>
          <w:attr w:name="UnitName" w:val="C"/>
        </w:smartTagPr>
        <w:r w:rsidRPr="00AD0E65">
          <w:t>01860C</w:t>
        </w:r>
      </w:smartTag>
      <w:r w:rsidRPr="00AD0E65">
        <w:t>00</w:t>
      </w:r>
    </w:p>
    <w:p w:rsidR="003A7DD3" w:rsidRDefault="003A7DD3" w:rsidP="00AD0E65">
      <w:r w:rsidRPr="00AD0E65">
        <w:t>01866000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AD0E65">
          <w:t>0186A</w:t>
        </w:r>
      </w:smartTag>
      <w:r w:rsidRPr="00AD0E65">
        <w:t>400</w:t>
      </w:r>
    </w:p>
    <w:p w:rsidR="003A7DD3" w:rsidRDefault="003A7DD3" w:rsidP="00AD0E65">
      <w:r w:rsidRPr="00AD0E65">
        <w:t>0186E400</w:t>
      </w:r>
    </w:p>
    <w:p w:rsidR="003A7DD3" w:rsidRDefault="003A7DD3" w:rsidP="00AD0E65">
      <w:r w:rsidRPr="00AD0E65">
        <w:t>01872800</w:t>
      </w:r>
    </w:p>
    <w:p w:rsidR="003A7DD3" w:rsidRDefault="003A7DD3" w:rsidP="00AD0E65">
      <w:r w:rsidRPr="00AD0E65">
        <w:t>01876400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AD0E65">
          <w:t>0187A</w:t>
        </w:r>
      </w:smartTag>
      <w:r w:rsidRPr="00AD0E65">
        <w:t>400</w:t>
      </w:r>
    </w:p>
    <w:p w:rsidR="003A7DD3" w:rsidRDefault="003A7DD3" w:rsidP="00AD0E65">
      <w:r w:rsidRPr="00AD0E65">
        <w:t>0187EC00</w:t>
      </w:r>
    </w:p>
    <w:p w:rsidR="003A7DD3" w:rsidRDefault="003A7DD3" w:rsidP="00AD0E65">
      <w:r w:rsidRPr="00AD0E65">
        <w:t>01881000</w:t>
      </w:r>
    </w:p>
    <w:p w:rsidR="003A7DD3" w:rsidRDefault="003A7DD3" w:rsidP="00AD0E65">
      <w:r w:rsidRPr="00AD0E65">
        <w:t>01885000</w:t>
      </w:r>
    </w:p>
    <w:p w:rsidR="003A7DD3" w:rsidRDefault="003A7DD3" w:rsidP="00AD0E65">
      <w:r w:rsidRPr="00AD0E65">
        <w:t>01888800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AD0E65">
          <w:t>0188C</w:t>
        </w:r>
      </w:smartTag>
      <w:r w:rsidRPr="00AD0E65">
        <w:t>500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F"/>
        </w:smartTagPr>
        <w:r w:rsidRPr="00AD0E65">
          <w:t>0188F</w:t>
        </w:r>
      </w:smartTag>
      <w:r w:rsidRPr="00AD0E65">
        <w:t>800</w:t>
      </w:r>
    </w:p>
    <w:p w:rsidR="003A7DD3" w:rsidRDefault="003A7DD3" w:rsidP="00AD0E65">
      <w:r w:rsidRPr="00AD0E65">
        <w:t>01893000</w:t>
      </w:r>
    </w:p>
    <w:p w:rsidR="003A7DD3" w:rsidRDefault="003A7DD3" w:rsidP="00AD0E65">
      <w:r w:rsidRPr="00AD0E65">
        <w:t>01896400</w:t>
      </w:r>
    </w:p>
    <w:p w:rsidR="003A7DD3" w:rsidRDefault="003A7DD3" w:rsidP="00AD0E65">
      <w:r w:rsidRPr="00AD0E65">
        <w:t>01899800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C"/>
        </w:smartTagPr>
        <w:r w:rsidRPr="00AD0E65">
          <w:t>0189C</w:t>
        </w:r>
      </w:smartTag>
      <w:r w:rsidRPr="00AD0E65">
        <w:t>400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F"/>
        </w:smartTagPr>
        <w:r w:rsidRPr="00AD0E65">
          <w:t>0189F</w:t>
        </w:r>
      </w:smartTag>
      <w:r w:rsidRPr="00AD0E65">
        <w:t>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a"/>
        </w:smartTagPr>
        <w:r w:rsidRPr="00AD0E65">
          <w:t>018A</w:t>
        </w:r>
      </w:smartTag>
      <w:r w:rsidRPr="00AD0E65">
        <w:t>2800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a"/>
        </w:smartTagPr>
        <w:r w:rsidRPr="00AD0E65">
          <w:t>018A</w:t>
        </w:r>
      </w:smartTag>
      <w:r w:rsidRPr="00AD0E65">
        <w:t>5400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a"/>
        </w:smartTagPr>
        <w:r w:rsidRPr="00AD0E65">
          <w:t>018A</w:t>
        </w:r>
      </w:smartTag>
      <w:r w:rsidRPr="00AD0E65">
        <w:t>8400</w:t>
      </w:r>
    </w:p>
    <w:p w:rsidR="003A7DD3" w:rsidRDefault="003A7DD3" w:rsidP="00AD0E65">
      <w:r w:rsidRPr="00AD0E65">
        <w:t>018AB400</w:t>
      </w:r>
    </w:p>
    <w:p w:rsidR="003A7DD3" w:rsidRDefault="003A7DD3" w:rsidP="00AD0E65">
      <w:r w:rsidRPr="00AD0E65">
        <w:t>018AE400</w:t>
      </w:r>
    </w:p>
    <w:p w:rsidR="003A7DD3" w:rsidRPr="00184A04" w:rsidRDefault="003A7DD3" w:rsidP="00AD0E65">
      <w:r w:rsidRPr="00184A04">
        <w:t>018B1000</w:t>
      </w:r>
    </w:p>
    <w:p w:rsidR="003A7DD3" w:rsidRPr="00184A04" w:rsidRDefault="003A7DD3" w:rsidP="00AD0E65">
      <w:r w:rsidRPr="00184A04">
        <w:t>018B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184A04">
          <w:t>3C</w:t>
        </w:r>
      </w:smartTag>
      <w:r w:rsidRPr="00184A04">
        <w:t>00</w:t>
      </w:r>
    </w:p>
    <w:p w:rsidR="003A7DD3" w:rsidRPr="00184A04" w:rsidRDefault="003A7DD3" w:rsidP="00AD0E65">
      <w:r w:rsidRPr="00184A04">
        <w:t>018B6800</w:t>
      </w:r>
    </w:p>
    <w:p w:rsidR="003A7DD3" w:rsidRPr="00184A04" w:rsidRDefault="003A7DD3" w:rsidP="00AD0E65">
      <w:r w:rsidRPr="00184A04">
        <w:t>018B9800</w:t>
      </w:r>
    </w:p>
    <w:p w:rsidR="003A7DD3" w:rsidRPr="00184A04" w:rsidRDefault="003A7DD3" w:rsidP="00AD0E65">
      <w:r w:rsidRPr="00184A04">
        <w:t>018BBC00</w:t>
      </w:r>
    </w:p>
    <w:p w:rsidR="003A7DD3" w:rsidRPr="00184A04" w:rsidRDefault="003A7DD3" w:rsidP="00AD0E65">
      <w:r w:rsidRPr="00184A04">
        <w:t>018BE000</w:t>
      </w:r>
    </w:p>
    <w:p w:rsidR="003A7DD3" w:rsidRPr="00184A04" w:rsidRDefault="003A7DD3" w:rsidP="00AD0E65">
      <w:pPr>
        <w:rPr>
          <w:lang w:val="fr-FR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184A04">
          <w:rPr>
            <w:lang w:val="fr-FR"/>
          </w:rPr>
          <w:t>018C</w:t>
        </w:r>
      </w:smartTag>
      <w:r w:rsidRPr="00184A04">
        <w:rPr>
          <w:lang w:val="fr-FR"/>
        </w:rPr>
        <w:t>0000</w:t>
      </w:r>
    </w:p>
    <w:p w:rsidR="003A7DD3" w:rsidRPr="00184A04" w:rsidRDefault="003A7DD3" w:rsidP="00AD0E65">
      <w:pPr>
        <w:rPr>
          <w:lang w:val="fr-FR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184A04">
          <w:rPr>
            <w:lang w:val="fr-FR"/>
          </w:rPr>
          <w:t>018C</w:t>
        </w:r>
      </w:smartTag>
      <w:r w:rsidRPr="00184A04">
        <w:rPr>
          <w:lang w:val="fr-FR"/>
        </w:rPr>
        <w:t>3000</w:t>
      </w:r>
    </w:p>
    <w:p w:rsidR="003A7DD3" w:rsidRPr="00184A04" w:rsidRDefault="003A7DD3" w:rsidP="00AD0E65">
      <w:pPr>
        <w:rPr>
          <w:lang w:val="fr-FR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184A04">
          <w:rPr>
            <w:lang w:val="fr-FR"/>
          </w:rPr>
          <w:t>018C</w:t>
        </w:r>
      </w:smartTag>
      <w:r w:rsidRPr="00184A04">
        <w:rPr>
          <w:lang w:val="fr-FR"/>
        </w:rPr>
        <w:t>4400</w:t>
      </w:r>
    </w:p>
    <w:p w:rsidR="003A7DD3" w:rsidRPr="00184A04" w:rsidRDefault="003A7DD3" w:rsidP="00AD0E65">
      <w:pPr>
        <w:rPr>
          <w:lang w:val="fr-FR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184A04">
          <w:rPr>
            <w:lang w:val="fr-FR"/>
          </w:rPr>
          <w:t>018C</w:t>
        </w:r>
      </w:smartTag>
      <w:r w:rsidRPr="00184A04">
        <w:rPr>
          <w:lang w:val="fr-FR"/>
        </w:rPr>
        <w:t>6800</w:t>
      </w:r>
    </w:p>
    <w:p w:rsidR="003A7DD3" w:rsidRPr="00184A04" w:rsidRDefault="003A7DD3" w:rsidP="00AD0E65">
      <w:pPr>
        <w:rPr>
          <w:lang w:val="fr-FR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184A04">
          <w:rPr>
            <w:lang w:val="fr-FR"/>
          </w:rPr>
          <w:t>018C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8"/>
            <w:attr w:name="UnitName" w:val="C"/>
          </w:smartTagPr>
        </w:smartTag>
        <w:r w:rsidRPr="00184A04">
          <w:rPr>
            <w:lang w:val="fr-FR"/>
          </w:rPr>
          <w:t>8C</w:t>
        </w:r>
      </w:smartTag>
      <w:r w:rsidRPr="00184A04">
        <w:rPr>
          <w:lang w:val="fr-FR"/>
        </w:rPr>
        <w:t>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018CAC00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018CD000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018CF000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018D1000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018D3200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018D5000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184A04">
          <w:rPr>
            <w:lang w:val="fr-FR"/>
          </w:rPr>
          <w:t>6C</w:t>
        </w:r>
      </w:smartTag>
      <w:r w:rsidRPr="00184A04">
        <w:rPr>
          <w:lang w:val="fr-FR"/>
        </w:rPr>
        <w:t>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184A04">
          <w:rPr>
            <w:lang w:val="fr-FR"/>
          </w:rPr>
          <w:t>8C</w:t>
        </w:r>
      </w:smartTag>
      <w:r w:rsidRPr="00184A04">
        <w:rPr>
          <w:lang w:val="fr-FR"/>
        </w:rPr>
        <w:t>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018DAC00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018DC800</w:t>
      </w:r>
    </w:p>
    <w:p w:rsidR="003A7DD3" w:rsidRPr="00184A04" w:rsidRDefault="003A7DD3" w:rsidP="00AD0E65">
      <w:pPr>
        <w:rPr>
          <w:lang w:val="fr-FR"/>
        </w:rPr>
      </w:pPr>
      <w:r w:rsidRPr="00184A04">
        <w:rPr>
          <w:lang w:val="fr-FR"/>
        </w:rPr>
        <w:t>018DE000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018E0800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018E2300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184A04">
          <w:rPr>
            <w:lang w:val="de-DE"/>
          </w:rPr>
          <w:t>3C</w:t>
        </w:r>
      </w:smartTag>
      <w:r w:rsidRPr="00184A04">
        <w:rPr>
          <w:lang w:val="de-DE"/>
        </w:rPr>
        <w:t>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184A04">
          <w:rPr>
            <w:lang w:val="de-DE"/>
          </w:rPr>
          <w:t>5C</w:t>
        </w:r>
      </w:smartTag>
      <w:r w:rsidRPr="00184A04">
        <w:rPr>
          <w:lang w:val="de-DE"/>
        </w:rPr>
        <w:t>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018E7000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018E8800</w:t>
      </w:r>
    </w:p>
    <w:p w:rsidR="003A7DD3" w:rsidRPr="00184A04" w:rsidRDefault="003A7DD3" w:rsidP="00AD0E65">
      <w:pPr>
        <w:rPr>
          <w:lang w:val="de-DE"/>
        </w:rPr>
      </w:pPr>
      <w:r w:rsidRPr="00184A04">
        <w:rPr>
          <w:lang w:val="de-DE"/>
        </w:rPr>
        <w:t>018EA800</w:t>
      </w:r>
    </w:p>
    <w:p w:rsidR="003A7DD3" w:rsidRPr="00184A04" w:rsidRDefault="003A7DD3" w:rsidP="00AD0E65">
      <w:r w:rsidRPr="00184A04">
        <w:t>018EC800</w:t>
      </w:r>
    </w:p>
    <w:p w:rsidR="003A7DD3" w:rsidRPr="00184A04" w:rsidRDefault="003A7DD3" w:rsidP="00AD0E65">
      <w:r w:rsidRPr="00184A04">
        <w:t>018EDC00</w:t>
      </w:r>
    </w:p>
    <w:p w:rsidR="003A7DD3" w:rsidRPr="00184A04" w:rsidRDefault="003A7DD3" w:rsidP="00AD0E65">
      <w:r w:rsidRPr="00184A04">
        <w:t>018EF400</w:t>
      </w:r>
    </w:p>
    <w:p w:rsidR="003A7DD3" w:rsidRPr="00184A04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F"/>
        </w:smartTagPr>
        <w:r w:rsidRPr="00184A04">
          <w:t>018F</w:t>
        </w:r>
      </w:smartTag>
      <w:r w:rsidRPr="00184A04">
        <w:t>1000</w:t>
      </w:r>
    </w:p>
    <w:p w:rsidR="003A7DD3" w:rsidRPr="00184A04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F"/>
        </w:smartTagPr>
        <w:r w:rsidRPr="00184A04">
          <w:t>018F</w:t>
        </w:r>
      </w:smartTag>
      <w:r w:rsidRPr="00184A04">
        <w:t>2000</w:t>
      </w:r>
    </w:p>
    <w:p w:rsidR="003A7DD3" w:rsidRPr="00184A04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F"/>
        </w:smartTagPr>
        <w:r w:rsidRPr="00184A04">
          <w:t>018F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"/>
            <w:attr w:name="UnitName" w:val="C"/>
          </w:smartTagPr>
        </w:smartTag>
        <w:r w:rsidRPr="00184A04">
          <w:t>3C</w:t>
        </w:r>
      </w:smartTag>
      <w:r w:rsidRPr="00184A04">
        <w:t>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F"/>
        </w:smartTagPr>
        <w:r w:rsidRPr="00AD0E65">
          <w:t>018F</w:t>
        </w:r>
      </w:smartTag>
      <w:r w:rsidRPr="00AD0E65">
        <w:t>5000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F"/>
        </w:smartTagPr>
        <w:r w:rsidRPr="00AD0E65">
          <w:t>018F</w:t>
        </w:r>
      </w:smartTag>
      <w:r w:rsidRPr="00AD0E65">
        <w:t>6800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F"/>
        </w:smartTagPr>
        <w:r w:rsidRPr="00AD0E65">
          <w:t>018F</w:t>
        </w:r>
      </w:smartTag>
      <w:r w:rsidRPr="00AD0E65">
        <w:t>8400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F"/>
        </w:smartTagPr>
        <w:r w:rsidRPr="00AD0E65">
          <w:t>018F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9"/>
            <w:attr w:name="UnitName" w:val="a"/>
          </w:smartTagPr>
        </w:smartTag>
        <w:r w:rsidRPr="00AD0E65">
          <w:t>9A</w:t>
        </w:r>
      </w:smartTag>
      <w:r w:rsidRPr="00AD0E65">
        <w:t>00</w:t>
      </w:r>
    </w:p>
    <w:p w:rsidR="003A7DD3" w:rsidRDefault="003A7DD3" w:rsidP="00AD0E65">
      <w:r w:rsidRPr="00AD0E65">
        <w:t>018FAC00</w:t>
      </w:r>
    </w:p>
    <w:p w:rsidR="003A7DD3" w:rsidRDefault="003A7DD3" w:rsidP="00AD0E65">
      <w:r w:rsidRPr="00AD0E65">
        <w:t>018FC400</w:t>
      </w:r>
    </w:p>
    <w:p w:rsidR="003A7DD3" w:rsidRDefault="003A7DD3" w:rsidP="00AD0E65">
      <w:r w:rsidRPr="00AD0E65">
        <w:t>018FD800</w:t>
      </w:r>
    </w:p>
    <w:p w:rsidR="003A7DD3" w:rsidRDefault="003A7DD3" w:rsidP="00AD0E65">
      <w:r w:rsidRPr="00AD0E65">
        <w:t>018FF000</w:t>
      </w:r>
    </w:p>
    <w:p w:rsidR="003A7DD3" w:rsidRDefault="003A7DD3" w:rsidP="00AD0E65">
      <w:r w:rsidRPr="00AD0E65">
        <w:t>01900000</w:t>
      </w:r>
    </w:p>
    <w:p w:rsidR="003A7DD3" w:rsidRDefault="003A7DD3" w:rsidP="00AD0E65">
      <w:r w:rsidRPr="00AD0E65">
        <w:t>01901800</w:t>
      </w:r>
    </w:p>
    <w:p w:rsidR="003A7DD3" w:rsidRDefault="003A7DD3" w:rsidP="00AD0E65">
      <w:r w:rsidRPr="00AD0E65">
        <w:t>01903000</w:t>
      </w:r>
    </w:p>
    <w:p w:rsidR="003A7DD3" w:rsidRDefault="003A7DD3" w:rsidP="00AD0E65">
      <w:r w:rsidRPr="00AD0E65">
        <w:t>01904400</w:t>
      </w:r>
    </w:p>
    <w:p w:rsidR="003A7DD3" w:rsidRDefault="003A7DD3" w:rsidP="00AD0E65">
      <w:r w:rsidRPr="00AD0E65">
        <w:t>01905000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6"/>
          <w:attr w:name="UnitName" w:val="C"/>
        </w:smartTagPr>
        <w:r w:rsidRPr="00AD0E65">
          <w:t>01906C</w:t>
        </w:r>
      </w:smartTag>
      <w:r w:rsidRPr="00AD0E65">
        <w:t>00</w:t>
      </w:r>
    </w:p>
    <w:p w:rsidR="003A7DD3" w:rsidRDefault="003A7DD3" w:rsidP="00AD0E65">
      <w:r w:rsidRPr="00AD0E65">
        <w:t>01908000</w:t>
      </w:r>
    </w:p>
    <w:p w:rsidR="003A7DD3" w:rsidRDefault="003A7DD3" w:rsidP="00AD0E65">
      <w:r w:rsidRPr="00AD0E65">
        <w:t>01909400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a"/>
        </w:smartTagPr>
        <w:r w:rsidRPr="00AD0E65">
          <w:t>0190A</w:t>
        </w:r>
      </w:smartTag>
      <w:r w:rsidRPr="00AD0E65">
        <w:t>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AD0E65">
          <w:t>0190C</w:t>
        </w:r>
      </w:smartTag>
      <w:r w:rsidRPr="00AD0E65">
        <w:t>000</w:t>
      </w:r>
    </w:p>
    <w:p w:rsidR="003A7DD3" w:rsidRDefault="003A7DD3" w:rsidP="00AD0E65">
      <w:r w:rsidRPr="00AD0E65">
        <w:t>0190D000</w:t>
      </w:r>
    </w:p>
    <w:p w:rsidR="003A7DD3" w:rsidRDefault="003A7DD3" w:rsidP="00AD0E65">
      <w:r w:rsidRPr="00AD0E65">
        <w:t>0190DC00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F"/>
        </w:smartTagPr>
        <w:r w:rsidRPr="00AD0E65">
          <w:t>0190F</w:t>
        </w:r>
      </w:smartTag>
      <w:r w:rsidRPr="00AD0E65">
        <w:t>000</w:t>
      </w:r>
    </w:p>
    <w:p w:rsidR="003A7DD3" w:rsidRDefault="003A7DD3" w:rsidP="00AD0E65">
      <w:r w:rsidRPr="00AD0E65">
        <w:t>01910000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0"/>
          <w:attr w:name="UnitName" w:val="C"/>
        </w:smartTagPr>
        <w:r w:rsidRPr="00AD0E65">
          <w:t>01910C</w:t>
        </w:r>
      </w:smartTag>
      <w:r w:rsidRPr="00AD0E65">
        <w:t>00</w:t>
      </w:r>
    </w:p>
    <w:p w:rsidR="003A7DD3" w:rsidRDefault="003A7DD3" w:rsidP="00AD0E65">
      <w:r w:rsidRPr="00AD0E65">
        <w:t>01912400</w:t>
      </w:r>
    </w:p>
    <w:p w:rsidR="003A7DD3" w:rsidRDefault="003A7DD3" w:rsidP="00AD0E65">
      <w:r w:rsidRPr="00AD0E65">
        <w:t>01913800</w:t>
      </w:r>
    </w:p>
    <w:p w:rsidR="003A7DD3" w:rsidRDefault="003A7DD3" w:rsidP="00AD0E65">
      <w:r w:rsidRPr="00AD0E65">
        <w:t>01914400</w:t>
      </w:r>
    </w:p>
    <w:p w:rsidR="003A7DD3" w:rsidRDefault="003A7DD3" w:rsidP="00AD0E65">
      <w:r w:rsidRPr="00AD0E65">
        <w:t>01915000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6"/>
          <w:attr w:name="UnitName" w:val="C"/>
        </w:smartTagPr>
        <w:r w:rsidRPr="00AD0E65">
          <w:t>01916C</w:t>
        </w:r>
      </w:smartTag>
      <w:r w:rsidRPr="00AD0E65">
        <w:t>00</w:t>
      </w:r>
    </w:p>
    <w:p w:rsidR="003A7DD3" w:rsidRDefault="003A7DD3" w:rsidP="00AD0E65">
      <w:r w:rsidRPr="00AD0E65">
        <w:t>01917800</w:t>
      </w:r>
    </w:p>
    <w:p w:rsidR="003A7DD3" w:rsidRDefault="003A7DD3" w:rsidP="00AD0E65">
      <w:r w:rsidRPr="00AD0E65">
        <w:t>01918800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9"/>
          <w:attr w:name="UnitName" w:val="C"/>
        </w:smartTagPr>
        <w:r w:rsidRPr="00AD0E65">
          <w:t>01919C</w:t>
        </w:r>
      </w:smartTag>
      <w:r w:rsidRPr="00AD0E65">
        <w:t>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AD0E65">
          <w:t>0191A</w:t>
        </w:r>
      </w:smartTag>
      <w:r w:rsidRPr="00AD0E65">
        <w:t>800</w:t>
      </w:r>
    </w:p>
    <w:p w:rsidR="003A7DD3" w:rsidRDefault="003A7DD3" w:rsidP="00AD0E65">
      <w:r w:rsidRPr="00AD0E65">
        <w:t>0191B400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AD0E65">
          <w:t>0191C</w:t>
        </w:r>
      </w:smartTag>
      <w:r w:rsidRPr="00AD0E65">
        <w:t>400</w:t>
      </w:r>
    </w:p>
    <w:p w:rsidR="003A7DD3" w:rsidRDefault="003A7DD3" w:rsidP="00AD0E65">
      <w:r w:rsidRPr="00AD0E65">
        <w:t>0191D000</w:t>
      </w:r>
    </w:p>
    <w:p w:rsidR="003A7DD3" w:rsidRDefault="003A7DD3" w:rsidP="00AD0E65">
      <w:r w:rsidRPr="00AD0E65">
        <w:t>0191E000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F"/>
        </w:smartTagPr>
        <w:r w:rsidRPr="00AD0E65">
          <w:t>0191F</w:t>
        </w:r>
      </w:smartTag>
      <w:r w:rsidRPr="00AD0E65">
        <w:t>000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F"/>
        </w:smartTagPr>
        <w:r w:rsidRPr="00AD0E65">
          <w:t>0191F</w:t>
        </w:r>
      </w:smartTag>
      <w:r w:rsidRPr="00AD0E65">
        <w:t>400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0"/>
          <w:attr w:name="UnitName" w:val="C"/>
        </w:smartTagPr>
        <w:r w:rsidRPr="00AD0E65">
          <w:t>01920C</w:t>
        </w:r>
      </w:smartTag>
      <w:r w:rsidRPr="00AD0E65">
        <w:t>00</w:t>
      </w:r>
    </w:p>
    <w:p w:rsidR="003A7DD3" w:rsidRDefault="003A7DD3" w:rsidP="00AD0E65">
      <w:r w:rsidRPr="00AD0E65">
        <w:t>01921800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2"/>
          <w:attr w:name="UnitName" w:val="C"/>
        </w:smartTagPr>
        <w:r w:rsidRPr="00AD0E65">
          <w:t>01922C</w:t>
        </w:r>
      </w:smartTag>
      <w:r w:rsidRPr="00AD0E65">
        <w:t>00</w:t>
      </w:r>
    </w:p>
    <w:p w:rsidR="003A7DD3" w:rsidRDefault="003A7DD3" w:rsidP="00AD0E65">
      <w:r w:rsidRPr="00AD0E65">
        <w:t>01923800</w:t>
      </w:r>
    </w:p>
    <w:p w:rsidR="003A7DD3" w:rsidRDefault="003A7DD3" w:rsidP="00AD0E65">
      <w:r w:rsidRPr="00AD0E65">
        <w:t>01924400</w:t>
      </w:r>
    </w:p>
    <w:p w:rsidR="003A7DD3" w:rsidRDefault="003A7DD3" w:rsidP="00AD0E65">
      <w:r w:rsidRPr="00AD0E65">
        <w:t>01925400</w:t>
      </w:r>
    </w:p>
    <w:p w:rsidR="003A7DD3" w:rsidRDefault="003A7DD3" w:rsidP="00AD0E65">
      <w:r w:rsidRPr="00AD0E65">
        <w:t>01926000</w:t>
      </w:r>
    </w:p>
    <w:p w:rsidR="003A7DD3" w:rsidRDefault="003A7DD3" w:rsidP="00AD0E65">
      <w:r w:rsidRPr="00AD0E65">
        <w:t>01927400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7"/>
          <w:attr w:name="UnitName" w:val="C"/>
        </w:smartTagPr>
        <w:r w:rsidRPr="00AD0E65">
          <w:t>01927C</w:t>
        </w:r>
      </w:smartTag>
      <w:r w:rsidRPr="00AD0E65">
        <w:t>00</w:t>
      </w:r>
    </w:p>
    <w:p w:rsidR="003A7DD3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8"/>
          <w:attr w:name="UnitName" w:val="C"/>
        </w:smartTagPr>
        <w:r w:rsidRPr="00AD0E65">
          <w:t>01928C</w:t>
        </w:r>
      </w:smartTag>
      <w:r w:rsidRPr="00AD0E65">
        <w:t>00</w:t>
      </w:r>
    </w:p>
    <w:p w:rsidR="003A7DD3" w:rsidRDefault="003A7DD3" w:rsidP="00AD0E65">
      <w:r w:rsidRPr="00AD0E65">
        <w:t>01929400</w:t>
      </w:r>
    </w:p>
    <w:p w:rsidR="003A7DD3" w:rsidRPr="00AD0E65" w:rsidRDefault="003A7DD3" w:rsidP="00AD0E65"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a"/>
        </w:smartTagPr>
        <w:r>
          <w:t>0192A</w:t>
        </w:r>
      </w:smartTag>
      <w:r>
        <w:t>400</w:t>
      </w:r>
      <w:bookmarkEnd w:id="0"/>
    </w:p>
    <w:sectPr w:rsidR="003A7DD3" w:rsidRPr="00AD0E65" w:rsidSect="002860FD">
      <w:pgSz w:w="11906" w:h="16838"/>
      <w:pgMar w:top="1440" w:right="1133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6A63"/>
    <w:rsid w:val="00184A04"/>
    <w:rsid w:val="001F34E8"/>
    <w:rsid w:val="002860FD"/>
    <w:rsid w:val="00306A63"/>
    <w:rsid w:val="003A7DD3"/>
    <w:rsid w:val="003B4DD0"/>
    <w:rsid w:val="004477C4"/>
    <w:rsid w:val="004E1B60"/>
    <w:rsid w:val="0057024D"/>
    <w:rsid w:val="008F1ECB"/>
    <w:rsid w:val="00AD0E65"/>
    <w:rsid w:val="00BE1AD3"/>
    <w:rsid w:val="00EC59CB"/>
    <w:rsid w:val="00F4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ECB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78</TotalTime>
  <Pages>4</Pages>
  <Words>231</Words>
  <Characters>1317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cl-Laptop</dc:creator>
  <cp:keywords/>
  <dc:description/>
  <cp:lastModifiedBy>chenlei</cp:lastModifiedBy>
  <cp:revision>5</cp:revision>
  <dcterms:created xsi:type="dcterms:W3CDTF">2019-10-01T11:12:00Z</dcterms:created>
  <dcterms:modified xsi:type="dcterms:W3CDTF">2019-10-02T03:38:00Z</dcterms:modified>
</cp:coreProperties>
</file>